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1108A5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0841FF">
        <w:rPr>
          <w:rFonts w:hint="eastAsia"/>
          <w:lang w:eastAsia="ja-JP"/>
        </w:rPr>
        <w:t>Tag</w:t>
      </w:r>
      <w:r w:rsidR="000841FF">
        <w:rPr>
          <w:rFonts w:hint="eastAsia"/>
          <w:lang w:eastAsia="ja-JP"/>
        </w:rPr>
        <w:t>一覧表示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>
        <w:rPr>
          <w:lang w:eastAsia="ja-JP"/>
        </w:rPr>
        <w:t>タグの一覧を表示し、各種操作を行う。</w:t>
      </w:r>
    </w:p>
    <w:p w:rsidR="00E9610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31726E">
        <w:rPr>
          <w:rFonts w:hint="eastAsia"/>
          <w:lang w:eastAsia="ja-JP"/>
        </w:rPr>
        <w:t>タグ</w:t>
      </w:r>
      <w:r>
        <w:rPr>
          <w:rFonts w:hint="eastAsia"/>
          <w:lang w:eastAsia="ja-JP"/>
        </w:rPr>
        <w:t>を選択する。</w:t>
      </w:r>
    </w:p>
    <w:p w:rsidR="00C57604" w:rsidRDefault="0031726E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タグの一覧画面が表示され、同時にタグの作成用のフィールドが入力可能になっている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2970FE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絞り込み条件一覧ボタンを押す。</w:t>
      </w:r>
    </w:p>
    <w:p w:rsidR="005C124F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絞り込み条件の入力フィールドが表示される。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絞り込み条件を入力し、適用（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）ボタンを押す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絞り込みの結果が一覧表示されている。</w:t>
      </w:r>
    </w:p>
    <w:p w:rsidR="00C57604" w:rsidRDefault="002970FE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タグの一覧から、特定のタグの検索ボタンを押す。</w:t>
      </w:r>
    </w:p>
    <w:p w:rsidR="00C57604" w:rsidRDefault="002970FE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タグの作成用フィールドに、ボタンを押したタグ情報が表示されている。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8E2473" w:rsidRDefault="005C124F" w:rsidP="00FA535A">
      <w:pPr>
        <w:pStyle w:val="a6"/>
        <w:numPr>
          <w:ilvl w:val="0"/>
          <w:numId w:val="8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  <w:bookmarkStart w:id="0" w:name="_GoBack"/>
      <w:bookmarkEnd w:id="0"/>
    </w:p>
    <w:p w:rsidR="002C61F7" w:rsidRDefault="002C61F7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基本フロー＜５＞で、並べ替え条件を入力し、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ボタンを押す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proofErr w:type="spellStart"/>
      <w:r>
        <w:rPr>
          <w:rFonts w:hint="eastAsia"/>
          <w:lang w:eastAsia="ja-JP"/>
        </w:rPr>
        <w:t>Desicription</w:t>
      </w:r>
      <w:proofErr w:type="spellEnd"/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基本フロー＜４</w:t>
      </w:r>
      <w:r w:rsidR="00C57604">
        <w:rPr>
          <w:lang w:eastAsia="ja-JP"/>
        </w:rPr>
        <w:t>＞で、</w:t>
      </w:r>
      <w:r>
        <w:rPr>
          <w:lang w:eastAsia="ja-JP"/>
        </w:rPr>
        <w:t>タグの名前が既に存在している。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lastRenderedPageBreak/>
        <w:t>エラーメッセージを表示する</w:t>
      </w:r>
      <w:r>
        <w:rPr>
          <w:rFonts w:hint="eastAsia"/>
          <w:lang w:eastAsia="ja-JP"/>
        </w:rPr>
        <w:t>。タグは作成されない。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同じ名前のタグを、別の画面から同時に作成する。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A337FC" w:rsidRDefault="00A337FC" w:rsidP="00FA535A">
      <w:pPr>
        <w:pStyle w:val="a6"/>
        <w:ind w:left="1440"/>
        <w:rPr>
          <w:lang w:eastAsia="ja-JP"/>
        </w:rPr>
      </w:pPr>
    </w:p>
    <w:p w:rsidR="00115045" w:rsidRDefault="004501EE" w:rsidP="00A337FC">
      <w:pPr>
        <w:pStyle w:val="a6"/>
        <w:ind w:left="1080"/>
        <w:rPr>
          <w:lang w:eastAsia="ja-JP"/>
        </w:rPr>
      </w:pPr>
      <w:r>
        <w:rPr>
          <w:lang w:eastAsia="ja-JP"/>
        </w:rPr>
        <w:t>ｓ</w:t>
      </w:r>
    </w:p>
    <w:p w:rsidR="00115045" w:rsidRPr="00115045" w:rsidRDefault="00115045" w:rsidP="004501EE">
      <w:pPr>
        <w:pStyle w:val="a6"/>
        <w:ind w:left="1440"/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タグが作成されている。</w:t>
      </w:r>
    </w:p>
    <w:p w:rsidR="00FA535A" w:rsidRPr="00FA535A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A5" w:rsidRDefault="001108A5">
      <w:r>
        <w:separator/>
      </w:r>
    </w:p>
  </w:endnote>
  <w:endnote w:type="continuationSeparator" w:id="0">
    <w:p w:rsidR="001108A5" w:rsidRDefault="0011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8E2473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8E2473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A5" w:rsidRDefault="001108A5">
      <w:r>
        <w:separator/>
      </w:r>
    </w:p>
  </w:footnote>
  <w:footnote w:type="continuationSeparator" w:id="0">
    <w:p w:rsidR="001108A5" w:rsidRDefault="00110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841FF"/>
    <w:rsid w:val="000C6AE4"/>
    <w:rsid w:val="000E5836"/>
    <w:rsid w:val="001108A5"/>
    <w:rsid w:val="00115045"/>
    <w:rsid w:val="001330B1"/>
    <w:rsid w:val="001751A2"/>
    <w:rsid w:val="002970FE"/>
    <w:rsid w:val="002A242F"/>
    <w:rsid w:val="002C61F7"/>
    <w:rsid w:val="00303E99"/>
    <w:rsid w:val="0031726E"/>
    <w:rsid w:val="004501EE"/>
    <w:rsid w:val="004542E5"/>
    <w:rsid w:val="00566EDA"/>
    <w:rsid w:val="005C124F"/>
    <w:rsid w:val="005C4638"/>
    <w:rsid w:val="006B0D38"/>
    <w:rsid w:val="006F60B2"/>
    <w:rsid w:val="0073061C"/>
    <w:rsid w:val="008866E4"/>
    <w:rsid w:val="008E2473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11</cp:revision>
  <cp:lastPrinted>1900-12-31T15:00:00Z</cp:lastPrinted>
  <dcterms:created xsi:type="dcterms:W3CDTF">2014-12-11T15:20:00Z</dcterms:created>
  <dcterms:modified xsi:type="dcterms:W3CDTF">2014-12-13T01:05:00Z</dcterms:modified>
</cp:coreProperties>
</file>