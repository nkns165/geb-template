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1E6CE6">
        <w:rPr>
          <w:rFonts w:hint="eastAsia"/>
          <w:lang w:eastAsia="ja-JP"/>
        </w:rPr>
        <w:t>テストタグ</w:t>
      </w:r>
      <w:r w:rsidR="00665846">
        <w:rPr>
          <w:rFonts w:hint="eastAsia"/>
          <w:lang w:eastAsia="ja-JP"/>
        </w:rPr>
        <w:t>更新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1E6CE6">
        <w:rPr>
          <w:lang w:eastAsia="ja-JP"/>
        </w:rPr>
        <w:t>テストタグ</w:t>
      </w:r>
      <w:r w:rsidR="00546DE3">
        <w:rPr>
          <w:lang w:eastAsia="ja-JP"/>
        </w:rPr>
        <w:t>の</w:t>
      </w:r>
      <w:r w:rsidR="00665846">
        <w:rPr>
          <w:lang w:eastAsia="ja-JP"/>
        </w:rPr>
        <w:t>一覧を表示し、更新</w:t>
      </w:r>
      <w:r>
        <w:rPr>
          <w:lang w:eastAsia="ja-JP"/>
        </w:rPr>
        <w:t>操作を行う。</w:t>
      </w:r>
    </w:p>
    <w:p w:rsidR="00E96106" w:rsidRPr="0066584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1E6CE6">
        <w:rPr>
          <w:rFonts w:hint="eastAsia"/>
          <w:lang w:eastAsia="ja-JP"/>
        </w:rPr>
        <w:t>テストタグ</w:t>
      </w:r>
      <w:r>
        <w:rPr>
          <w:rFonts w:hint="eastAsia"/>
          <w:lang w:eastAsia="ja-JP"/>
        </w:rPr>
        <w:t>を選択する。</w:t>
      </w:r>
    </w:p>
    <w:p w:rsidR="00C57604" w:rsidRDefault="001E6CE6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512036">
        <w:rPr>
          <w:rFonts w:hint="eastAsia"/>
          <w:lang w:eastAsia="ja-JP"/>
        </w:rPr>
        <w:t>の一覧画面が表示され、同時に</w:t>
      </w:r>
      <w:r>
        <w:rPr>
          <w:rFonts w:hint="eastAsia"/>
          <w:lang w:eastAsia="ja-JP"/>
        </w:rPr>
        <w:t>テストタグ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2970FE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絞り込み条件一覧ボタンを押す。</w:t>
      </w:r>
    </w:p>
    <w:p w:rsidR="005C124F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絞り込み条件の入力フィールドが表示される。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絞り込み条件を入力し、適用（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）ボタンを押す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絞り込みの結果が一覧表示されている。</w:t>
      </w:r>
    </w:p>
    <w:p w:rsidR="00C57604" w:rsidRDefault="001E6CE6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4F4B8D">
        <w:rPr>
          <w:rFonts w:hint="eastAsia"/>
          <w:lang w:eastAsia="ja-JP"/>
        </w:rPr>
        <w:t>の一覧から、特定の</w:t>
      </w:r>
      <w:r>
        <w:rPr>
          <w:rFonts w:hint="eastAsia"/>
          <w:lang w:eastAsia="ja-JP"/>
        </w:rPr>
        <w:t>テストタグ</w:t>
      </w:r>
      <w:r w:rsidR="002970FE">
        <w:rPr>
          <w:rFonts w:hint="eastAsia"/>
          <w:lang w:eastAsia="ja-JP"/>
        </w:rPr>
        <w:t>の</w:t>
      </w:r>
      <w:r w:rsidR="004F4B8D">
        <w:rPr>
          <w:rFonts w:hint="eastAsia"/>
          <w:lang w:eastAsia="ja-JP"/>
        </w:rPr>
        <w:t>オプション・選択</w:t>
      </w:r>
      <w:r w:rsidR="002970FE">
        <w:rPr>
          <w:rFonts w:hint="eastAsia"/>
          <w:lang w:eastAsia="ja-JP"/>
        </w:rPr>
        <w:t>ボタンを押す。</w:t>
      </w:r>
    </w:p>
    <w:p w:rsidR="00C57604" w:rsidRDefault="001E6CE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4F4B8D">
        <w:rPr>
          <w:rFonts w:hint="eastAsia"/>
          <w:lang w:eastAsia="ja-JP"/>
        </w:rPr>
        <w:t>の作成用フィールドに、ボタンを押した</w:t>
      </w:r>
      <w:r>
        <w:rPr>
          <w:rFonts w:hint="eastAsia"/>
          <w:lang w:eastAsia="ja-JP"/>
        </w:rPr>
        <w:t>テストタグ</w:t>
      </w:r>
      <w:r w:rsidR="004F4B8D">
        <w:rPr>
          <w:rFonts w:hint="eastAsia"/>
          <w:lang w:eastAsia="ja-JP"/>
        </w:rPr>
        <w:t>の</w:t>
      </w:r>
      <w:r w:rsidR="002970FE">
        <w:rPr>
          <w:rFonts w:hint="eastAsia"/>
          <w:lang w:eastAsia="ja-JP"/>
        </w:rPr>
        <w:t>情報が表示されている。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変更内容を入力する。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更新ボタンを押す。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更新確認メッセージが表示される。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を押す。</w:t>
      </w:r>
    </w:p>
    <w:p w:rsidR="00665846" w:rsidRDefault="001E6CE6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665846">
        <w:rPr>
          <w:rFonts w:hint="eastAsia"/>
          <w:lang w:eastAsia="ja-JP"/>
        </w:rPr>
        <w:t>が更新され、更新メッセージが</w:t>
      </w:r>
      <w:r w:rsidR="00665846">
        <w:rPr>
          <w:rFonts w:hint="eastAsia"/>
          <w:lang w:eastAsia="ja-JP"/>
        </w:rPr>
        <w:t>ID</w:t>
      </w:r>
      <w:r w:rsidR="00665846">
        <w:rPr>
          <w:rFonts w:hint="eastAsia"/>
          <w:lang w:eastAsia="ja-JP"/>
        </w:rPr>
        <w:t>と共に表示される。</w:t>
      </w:r>
    </w:p>
    <w:p w:rsidR="00665846" w:rsidRDefault="00665846" w:rsidP="00665846">
      <w:pPr>
        <w:pStyle w:val="a6"/>
        <w:ind w:left="0"/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2C61F7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基本フロー＜５＞で、並べ替え条件を入力し、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ボタンを押す</w:t>
      </w:r>
    </w:p>
    <w:p w:rsidR="002C61F7" w:rsidRDefault="002C61F7" w:rsidP="004F4B8D">
      <w:pPr>
        <w:pStyle w:val="a6"/>
        <w:ind w:left="0"/>
        <w:rPr>
          <w:lang w:eastAsia="ja-JP"/>
        </w:rPr>
      </w:pP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eastAsia="ja-JP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lang w:eastAsia="ja-JP"/>
        </w:rPr>
      </w:pPr>
    </w:p>
    <w:p w:rsidR="00665846" w:rsidRDefault="00665846" w:rsidP="00665846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基本フロー＜１１＞で、リセットボタンを押す。</w:t>
      </w:r>
    </w:p>
    <w:p w:rsidR="00665846" w:rsidRDefault="00665846" w:rsidP="002C61F7">
      <w:pPr>
        <w:pStyle w:val="a6"/>
        <w:ind w:left="1440"/>
        <w:rPr>
          <w:lang w:eastAsia="ja-JP"/>
        </w:rPr>
      </w:pPr>
    </w:p>
    <w:p w:rsidR="00665846" w:rsidRDefault="00665846" w:rsidP="00665846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基本フロー＜１１＞で、新規（</w:t>
      </w:r>
      <w:r>
        <w:rPr>
          <w:rFonts w:hint="eastAsia"/>
          <w:lang w:eastAsia="ja-JP"/>
        </w:rPr>
        <w:t>new</w:t>
      </w:r>
      <w:r>
        <w:rPr>
          <w:rFonts w:hint="eastAsia"/>
          <w:lang w:eastAsia="ja-JP"/>
        </w:rPr>
        <w:t>）ボタンを押す。</w:t>
      </w:r>
    </w:p>
    <w:p w:rsidR="00665846" w:rsidRDefault="00665846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4F4B8D" w:rsidRDefault="001E6CE6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テストタグ</w:t>
      </w:r>
      <w:r w:rsidR="004F4B8D">
        <w:rPr>
          <w:rFonts w:hint="eastAsia"/>
          <w:lang w:eastAsia="ja-JP"/>
        </w:rPr>
        <w:t>が未登録の場合、リストは表示されない。</w:t>
      </w:r>
    </w:p>
    <w:p w:rsidR="004F4B8D" w:rsidRDefault="004F4B8D" w:rsidP="004F4B8D">
      <w:pPr>
        <w:rPr>
          <w:lang w:eastAsia="ja-JP"/>
        </w:rPr>
      </w:pPr>
    </w:p>
    <w:p w:rsidR="00665846" w:rsidRDefault="00665846" w:rsidP="00665846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基本フロー＜１２＞で、キャンセルを選択する。</w:t>
      </w:r>
    </w:p>
    <w:p w:rsidR="00665846" w:rsidRPr="00665846" w:rsidRDefault="00665846" w:rsidP="00665846">
      <w:pPr>
        <w:rPr>
          <w:lang w:eastAsia="ja-JP"/>
        </w:rPr>
      </w:pP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1E6CE6" w:rsidP="000E5836">
      <w:pPr>
        <w:pStyle w:val="2"/>
        <w:rPr>
          <w:lang w:eastAsia="ja-JP"/>
        </w:rPr>
      </w:pPr>
      <w:r>
        <w:rPr>
          <w:lang w:eastAsia="ja-JP"/>
        </w:rPr>
        <w:t>テストタグ</w:t>
      </w:r>
      <w:r w:rsidR="00FA535A">
        <w:rPr>
          <w:lang w:eastAsia="ja-JP"/>
        </w:rPr>
        <w:t>が作成されている。</w:t>
      </w:r>
    </w:p>
    <w:p w:rsidR="004F4B8D" w:rsidRDefault="004F4B8D" w:rsidP="004F4B8D">
      <w:pPr>
        <w:pStyle w:val="2"/>
        <w:rPr>
          <w:lang w:eastAsia="ja-JP"/>
        </w:rPr>
      </w:pPr>
      <w:r>
        <w:rPr>
          <w:rFonts w:hint="eastAsia"/>
          <w:lang w:eastAsia="ja-JP"/>
        </w:rPr>
        <w:t>リストが更新されている。</w:t>
      </w:r>
    </w:p>
    <w:p w:rsidR="004F4B8D" w:rsidRDefault="004F4B8D" w:rsidP="004F4B8D">
      <w:pPr>
        <w:pStyle w:val="a6"/>
        <w:ind w:left="0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7F3AC8" w:rsidP="00985EE5">
      <w:pPr>
        <w:pStyle w:val="a6"/>
        <w:rPr>
          <w:rFonts w:hint="eastAsia"/>
          <w:lang w:eastAsia="ja-JP"/>
        </w:rPr>
      </w:pPr>
      <w:r>
        <w:rPr>
          <w:lang w:eastAsia="ja-JP"/>
        </w:rPr>
        <w:t>他のユーザーの作成したタグを更新できること。</w:t>
      </w:r>
      <w:bookmarkStart w:id="0" w:name="_GoBack"/>
      <w:bookmarkEnd w:id="0"/>
    </w:p>
    <w:p w:rsidR="00E96106" w:rsidRDefault="00E96106">
      <w:pPr>
        <w:rPr>
          <w:lang w:eastAsia="ja-JP"/>
        </w:rPr>
      </w:pPr>
    </w:p>
    <w:p w:rsidR="008866E4" w:rsidRDefault="008866E4">
      <w:pPr>
        <w:rPr>
          <w:lang w:eastAsia="ja-JP"/>
        </w:rPr>
      </w:pPr>
    </w:p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FE" w:rsidRDefault="001E6DFE">
      <w:r>
        <w:separator/>
      </w:r>
    </w:p>
  </w:endnote>
  <w:endnote w:type="continuationSeparator" w:id="0">
    <w:p w:rsidR="001E6DFE" w:rsidRDefault="001E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7F3AC8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7F3AC8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FE" w:rsidRDefault="001E6DFE">
      <w:r>
        <w:separator/>
      </w:r>
    </w:p>
  </w:footnote>
  <w:footnote w:type="continuationSeparator" w:id="0">
    <w:p w:rsidR="001E6DFE" w:rsidRDefault="001E6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1E6CE6"/>
    <w:rsid w:val="001E6DFE"/>
    <w:rsid w:val="002970FE"/>
    <w:rsid w:val="002A242F"/>
    <w:rsid w:val="002C61F7"/>
    <w:rsid w:val="00303E99"/>
    <w:rsid w:val="0031726E"/>
    <w:rsid w:val="004501EE"/>
    <w:rsid w:val="004542E5"/>
    <w:rsid w:val="004F4B8D"/>
    <w:rsid w:val="00512036"/>
    <w:rsid w:val="00546DE3"/>
    <w:rsid w:val="00566EDA"/>
    <w:rsid w:val="005C124F"/>
    <w:rsid w:val="005C4638"/>
    <w:rsid w:val="00665846"/>
    <w:rsid w:val="00691925"/>
    <w:rsid w:val="006B0D38"/>
    <w:rsid w:val="006F60B2"/>
    <w:rsid w:val="0073061C"/>
    <w:rsid w:val="007F3AC8"/>
    <w:rsid w:val="00844918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17</cp:revision>
  <cp:lastPrinted>1900-12-31T15:00:00Z</cp:lastPrinted>
  <dcterms:created xsi:type="dcterms:W3CDTF">2014-12-11T15:20:00Z</dcterms:created>
  <dcterms:modified xsi:type="dcterms:W3CDTF">2014-12-13T01:59:00Z</dcterms:modified>
</cp:coreProperties>
</file>