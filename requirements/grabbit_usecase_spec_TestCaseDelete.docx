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546DE3">
        <w:rPr>
          <w:rFonts w:hint="eastAsia"/>
          <w:lang w:eastAsia="ja-JP"/>
        </w:rPr>
        <w:t>テストケース</w:t>
      </w:r>
      <w:r w:rsidR="00492474">
        <w:rPr>
          <w:rFonts w:hint="eastAsia"/>
          <w:lang w:eastAsia="ja-JP"/>
        </w:rPr>
        <w:t>削除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546DE3">
        <w:rPr>
          <w:lang w:eastAsia="ja-JP"/>
        </w:rPr>
        <w:t>テストケース</w:t>
      </w:r>
      <w:r w:rsidR="00492474">
        <w:rPr>
          <w:lang w:eastAsia="ja-JP"/>
        </w:rPr>
        <w:t>を削除</w:t>
      </w:r>
      <w:r w:rsidR="008C18D5">
        <w:rPr>
          <w:lang w:eastAsia="ja-JP"/>
        </w:rPr>
        <w:t>する</w:t>
      </w:r>
      <w:r>
        <w:rPr>
          <w:lang w:eastAsia="ja-JP"/>
        </w:rPr>
        <w:t>。</w:t>
      </w:r>
    </w:p>
    <w:p w:rsidR="00E96106" w:rsidRPr="00492474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546DE3">
        <w:rPr>
          <w:rFonts w:hint="eastAsia"/>
          <w:lang w:eastAsia="ja-JP"/>
        </w:rPr>
        <w:t>テストケース</w:t>
      </w:r>
      <w:r>
        <w:rPr>
          <w:rFonts w:hint="eastAsia"/>
          <w:lang w:eastAsia="ja-JP"/>
        </w:rPr>
        <w:t>を選択する。</w:t>
      </w:r>
    </w:p>
    <w:p w:rsidR="00C57604" w:rsidRDefault="00512036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テストケースの一覧画面が表示され、同時にテストケース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8C18D5" w:rsidRDefault="008C18D5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テストケースの名前とシナリオを入力する。</w:t>
      </w:r>
    </w:p>
    <w:p w:rsidR="008C18D5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タグ欄に、登録済みのテストケース</w:t>
      </w:r>
      <w:r w:rsidR="008C18D5">
        <w:rPr>
          <w:rFonts w:hint="eastAsia"/>
          <w:lang w:eastAsia="ja-JP"/>
        </w:rPr>
        <w:t>がリストされている。</w:t>
      </w:r>
    </w:p>
    <w:p w:rsidR="008C18D5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削除するテストケースの、オプションの削除</w:t>
      </w:r>
      <w:r w:rsidR="008C18D5">
        <w:rPr>
          <w:rFonts w:hint="eastAsia"/>
          <w:lang w:eastAsia="ja-JP"/>
        </w:rPr>
        <w:t>ボタンを押す。</w:t>
      </w:r>
    </w:p>
    <w:p w:rsidR="00492474" w:rsidRDefault="00492474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確認メッセージが表示される。</w:t>
      </w:r>
    </w:p>
    <w:p w:rsidR="008C18D5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テストケースが削除され、削除</w:t>
      </w:r>
      <w:r w:rsidR="008C18D5">
        <w:rPr>
          <w:rFonts w:hint="eastAsia"/>
          <w:lang w:eastAsia="ja-JP"/>
        </w:rPr>
        <w:t>済みのメッセージが表示される。メッセージには固有の</w:t>
      </w:r>
      <w:r w:rsidR="008C18D5">
        <w:rPr>
          <w:rFonts w:hint="eastAsia"/>
          <w:lang w:eastAsia="ja-JP"/>
        </w:rPr>
        <w:t>ID</w:t>
      </w:r>
      <w:r w:rsidR="008C18D5">
        <w:rPr>
          <w:rFonts w:hint="eastAsia"/>
          <w:lang w:eastAsia="ja-JP"/>
        </w:rPr>
        <w:t>が示されている。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8C18D5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</w:t>
      </w:r>
      <w:r w:rsidR="002C61F7">
        <w:rPr>
          <w:rFonts w:hint="eastAsia"/>
          <w:lang w:eastAsia="ja-JP"/>
        </w:rPr>
        <w:t>＞で、並べ替え条件を入力し、</w:t>
      </w:r>
      <w:r w:rsidR="002C61F7">
        <w:rPr>
          <w:rFonts w:hint="eastAsia"/>
          <w:lang w:eastAsia="ja-JP"/>
        </w:rPr>
        <w:t>Apply</w:t>
      </w:r>
      <w:r w:rsidR="002C61F7">
        <w:rPr>
          <w:rFonts w:hint="eastAsia"/>
          <w:lang w:eastAsia="ja-JP"/>
        </w:rPr>
        <w:t>ボタンを押す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eastAsia="ja-JP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4F4B8D" w:rsidRDefault="004F4B8D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テストケースが未登録の場合、リストは表示されない。</w:t>
      </w:r>
    </w:p>
    <w:p w:rsidR="004F4B8D" w:rsidRPr="004F4B8D" w:rsidRDefault="004F4B8D" w:rsidP="004F4B8D">
      <w:pPr>
        <w:rPr>
          <w:lang w:eastAsia="ja-JP"/>
        </w:rPr>
      </w:pP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8C18D5" w:rsidP="000E5836">
      <w:pPr>
        <w:pStyle w:val="2"/>
        <w:rPr>
          <w:lang w:eastAsia="ja-JP"/>
        </w:rPr>
      </w:pPr>
      <w:r>
        <w:rPr>
          <w:lang w:eastAsia="ja-JP"/>
        </w:rPr>
        <w:t>同じ名前のテストケース</w:t>
      </w:r>
      <w:r w:rsidR="00492474">
        <w:rPr>
          <w:lang w:eastAsia="ja-JP"/>
        </w:rPr>
        <w:t>を、別の画面から同時に削除</w:t>
      </w:r>
      <w:r w:rsidR="00FA535A">
        <w:rPr>
          <w:lang w:eastAsia="ja-JP"/>
        </w:rPr>
        <w:t>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4F4B8D" w:rsidP="000E5836">
      <w:pPr>
        <w:pStyle w:val="2"/>
        <w:rPr>
          <w:lang w:eastAsia="ja-JP"/>
        </w:rPr>
      </w:pPr>
      <w:r>
        <w:rPr>
          <w:lang w:eastAsia="ja-JP"/>
        </w:rPr>
        <w:t>テストケース</w:t>
      </w:r>
      <w:r w:rsidR="00492474">
        <w:rPr>
          <w:lang w:eastAsia="ja-JP"/>
        </w:rPr>
        <w:t>が削除</w:t>
      </w:r>
      <w:r w:rsidR="00FA535A">
        <w:rPr>
          <w:lang w:eastAsia="ja-JP"/>
        </w:rPr>
        <w:t>されている。</w:t>
      </w:r>
    </w:p>
    <w:p w:rsidR="004F4B8D" w:rsidRDefault="008C18D5" w:rsidP="004F4B8D">
      <w:pPr>
        <w:pStyle w:val="2"/>
        <w:rPr>
          <w:lang w:eastAsia="ja-JP"/>
        </w:rPr>
      </w:pPr>
      <w:r>
        <w:rPr>
          <w:rFonts w:hint="eastAsia"/>
          <w:lang w:eastAsia="ja-JP"/>
        </w:rPr>
        <w:t>画面上の</w:t>
      </w:r>
      <w:r w:rsidR="004F4B8D">
        <w:rPr>
          <w:rFonts w:hint="eastAsia"/>
          <w:lang w:eastAsia="ja-JP"/>
        </w:rPr>
        <w:t>リストが更新されている。</w:t>
      </w:r>
    </w:p>
    <w:p w:rsidR="004F4B8D" w:rsidRDefault="004F4B8D" w:rsidP="00492474">
      <w:pPr>
        <w:pStyle w:val="3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492474" w:rsidP="00985EE5">
      <w:pPr>
        <w:pStyle w:val="a6"/>
        <w:rPr>
          <w:rFonts w:hint="eastAsia"/>
          <w:lang w:eastAsia="ja-JP"/>
        </w:rPr>
      </w:pPr>
      <w:r>
        <w:rPr>
          <w:lang w:eastAsia="ja-JP"/>
        </w:rPr>
        <w:t>他のユーザーが作成したテストケースを削除できる。</w:t>
      </w: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  <w:bookmarkStart w:id="0" w:name="_GoBack"/>
      <w:bookmarkEnd w:id="0"/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F0" w:rsidRDefault="00E26DF0">
      <w:r>
        <w:separator/>
      </w:r>
    </w:p>
  </w:endnote>
  <w:endnote w:type="continuationSeparator" w:id="0">
    <w:p w:rsidR="00E26DF0" w:rsidRDefault="00E2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492474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492474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F0" w:rsidRDefault="00E26DF0">
      <w:r>
        <w:separator/>
      </w:r>
    </w:p>
  </w:footnote>
  <w:footnote w:type="continuationSeparator" w:id="0">
    <w:p w:rsidR="00E26DF0" w:rsidRDefault="00E26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0834"/>
    <w:rsid w:val="004542E5"/>
    <w:rsid w:val="00492474"/>
    <w:rsid w:val="004F4B8D"/>
    <w:rsid w:val="00512036"/>
    <w:rsid w:val="00546DE3"/>
    <w:rsid w:val="00566EDA"/>
    <w:rsid w:val="005C124F"/>
    <w:rsid w:val="005C4638"/>
    <w:rsid w:val="006B0D38"/>
    <w:rsid w:val="006F60B2"/>
    <w:rsid w:val="0073061C"/>
    <w:rsid w:val="00844918"/>
    <w:rsid w:val="008866E4"/>
    <w:rsid w:val="008C18D5"/>
    <w:rsid w:val="00942ADD"/>
    <w:rsid w:val="00985EE5"/>
    <w:rsid w:val="00A337FC"/>
    <w:rsid w:val="00C57604"/>
    <w:rsid w:val="00DD175D"/>
    <w:rsid w:val="00E26DF0"/>
    <w:rsid w:val="00E438DC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15</cp:revision>
  <cp:lastPrinted>1900-12-31T15:00:00Z</cp:lastPrinted>
  <dcterms:created xsi:type="dcterms:W3CDTF">2014-12-11T15:20:00Z</dcterms:created>
  <dcterms:modified xsi:type="dcterms:W3CDTF">2014-12-13T01:57:00Z</dcterms:modified>
</cp:coreProperties>
</file>