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proofErr w:type="spellStart"/>
      <w:r w:rsidR="00671E43">
        <w:t>Secure</w:t>
      </w:r>
      <w:r w:rsidR="00DF108E">
        <w:t>ユーザ削除</w:t>
      </w:r>
      <w:proofErr w:type="spellEnd"/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E96106" w:rsidRDefault="004355B0">
      <w:pPr>
        <w:pStyle w:val="a6"/>
        <w:rPr>
          <w:lang w:eastAsia="ja-JP"/>
        </w:rPr>
      </w:pPr>
      <w:r>
        <w:rPr>
          <w:lang w:eastAsia="ja-JP"/>
        </w:rPr>
        <w:t>管理者が、</w:t>
      </w:r>
      <w:r w:rsidR="00671E43">
        <w:rPr>
          <w:lang w:eastAsia="ja-JP"/>
        </w:rPr>
        <w:t>Secure</w:t>
      </w:r>
      <w:r w:rsidR="00400689">
        <w:rPr>
          <w:lang w:eastAsia="ja-JP"/>
        </w:rPr>
        <w:t>ユーザーを削除</w:t>
      </w:r>
      <w:r>
        <w:rPr>
          <w:lang w:eastAsia="ja-JP"/>
        </w:rPr>
        <w:t>する。</w:t>
      </w:r>
    </w:p>
    <w:p w:rsidR="00400689" w:rsidRPr="00671E43" w:rsidRDefault="00400689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C57604" w:rsidP="001F25A9">
      <w:pPr>
        <w:pStyle w:val="a6"/>
        <w:rPr>
          <w:lang w:eastAsia="ja-JP"/>
        </w:rPr>
      </w:pPr>
      <w:proofErr w:type="spellStart"/>
      <w:r>
        <w:t>管理者</w:t>
      </w:r>
      <w:proofErr w:type="spellEnd"/>
    </w:p>
    <w:p w:rsidR="001F25A9" w:rsidRPr="001F25A9" w:rsidRDefault="001F25A9" w:rsidP="001F25A9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E96106" w:rsidRDefault="00C57604" w:rsidP="000E5836">
      <w:pPr>
        <w:pStyle w:val="a6"/>
        <w:rPr>
          <w:lang w:eastAsia="ja-JP"/>
        </w:rPr>
      </w:pPr>
      <w:r>
        <w:rPr>
          <w:lang w:eastAsia="ja-JP"/>
        </w:rPr>
        <w:t>管理者でログインし、ダッシュボードが表示され、管理メニュー（</w:t>
      </w:r>
      <w:r>
        <w:rPr>
          <w:rFonts w:hint="eastAsia"/>
          <w:lang w:eastAsia="ja-JP"/>
        </w:rPr>
        <w:t>admin</w:t>
      </w:r>
      <w:r>
        <w:rPr>
          <w:lang w:eastAsia="ja-JP"/>
        </w:rPr>
        <w:t>）が選択可能となっている</w:t>
      </w: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管理メニューから、</w:t>
      </w:r>
      <w:r w:rsidR="007449E2">
        <w:rPr>
          <w:rFonts w:hint="eastAsia"/>
          <w:lang w:eastAsia="ja-JP"/>
        </w:rPr>
        <w:t>admin</w:t>
      </w:r>
      <w:r w:rsidR="007449E2"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>ユーザーを選択する。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ユーザー</w:t>
      </w:r>
      <w:r w:rsidR="00A337FC">
        <w:rPr>
          <w:rFonts w:hint="eastAsia"/>
          <w:lang w:eastAsia="ja-JP"/>
        </w:rPr>
        <w:t>一覧／</w:t>
      </w:r>
      <w:r>
        <w:rPr>
          <w:rFonts w:hint="eastAsia"/>
          <w:lang w:eastAsia="ja-JP"/>
        </w:rPr>
        <w:t>登録画面が表示される。</w:t>
      </w:r>
    </w:p>
    <w:p w:rsidR="004355B0" w:rsidRDefault="00400689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削除</w:t>
      </w:r>
      <w:r w:rsidR="000E5088">
        <w:rPr>
          <w:rFonts w:hint="eastAsia"/>
          <w:lang w:eastAsia="ja-JP"/>
        </w:rPr>
        <w:t>したいユーザーを選択する（</w:t>
      </w:r>
      <w:r w:rsidR="004355B0">
        <w:rPr>
          <w:rFonts w:hint="eastAsia"/>
          <w:lang w:eastAsia="ja-JP"/>
        </w:rPr>
        <w:t>一覧から</w:t>
      </w:r>
      <w:r w:rsidR="000E5088">
        <w:rPr>
          <w:rFonts w:hint="eastAsia"/>
          <w:lang w:eastAsia="ja-JP"/>
        </w:rPr>
        <w:t>オプション</w:t>
      </w:r>
      <w:r w:rsidR="00C45C5F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削除</w:t>
      </w:r>
      <w:r w:rsidR="000E5088">
        <w:rPr>
          <w:rFonts w:hint="eastAsia"/>
          <w:lang w:eastAsia="ja-JP"/>
        </w:rPr>
        <w:t>ボタンを押す）</w:t>
      </w:r>
    </w:p>
    <w:p w:rsidR="00D75EB1" w:rsidRDefault="00D75EB1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削除確認メッセージが表示される。</w:t>
      </w:r>
    </w:p>
    <w:p w:rsidR="00D75EB1" w:rsidRDefault="00D75EB1" w:rsidP="00D75EB1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を押す</w:t>
      </w:r>
    </w:p>
    <w:p w:rsidR="00C57604" w:rsidRDefault="00400689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削除</w:t>
      </w:r>
      <w:r w:rsidR="00C45C5F">
        <w:rPr>
          <w:rFonts w:hint="eastAsia"/>
          <w:lang w:eastAsia="ja-JP"/>
        </w:rPr>
        <w:t>完了のメッセージが表示される。（このとき、ユーザーを識別するための</w:t>
      </w:r>
      <w:r w:rsidR="00C45C5F">
        <w:rPr>
          <w:rFonts w:hint="eastAsia"/>
          <w:lang w:eastAsia="ja-JP"/>
        </w:rPr>
        <w:t>ID</w:t>
      </w:r>
      <w:r w:rsidR="00C45C5F">
        <w:rPr>
          <w:rFonts w:hint="eastAsia"/>
          <w:lang w:eastAsia="ja-JP"/>
        </w:rPr>
        <w:t>が表示される）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4355B0" w:rsidRDefault="0092568C" w:rsidP="000E5836">
      <w:pPr>
        <w:pStyle w:val="2"/>
        <w:rPr>
          <w:lang w:eastAsia="ja-JP"/>
        </w:rPr>
      </w:pPr>
      <w:r>
        <w:rPr>
          <w:lang w:eastAsia="ja-JP"/>
        </w:rPr>
        <w:t>別のページのユーザーを選択する。</w:t>
      </w:r>
    </w:p>
    <w:p w:rsidR="0092568C" w:rsidRPr="0092568C" w:rsidRDefault="0092568C" w:rsidP="0092568C">
      <w:pPr>
        <w:pStyle w:val="2"/>
        <w:rPr>
          <w:lang w:eastAsia="ja-JP"/>
        </w:rPr>
      </w:pPr>
      <w:r>
        <w:rPr>
          <w:rFonts w:hint="eastAsia"/>
          <w:lang w:eastAsia="ja-JP"/>
        </w:rPr>
        <w:t>並べ替えを行う。</w:t>
      </w:r>
    </w:p>
    <w:p w:rsidR="0092568C" w:rsidRDefault="0092568C" w:rsidP="000E5836">
      <w:pPr>
        <w:pStyle w:val="1"/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D75EB1" w:rsidRDefault="00D75EB1" w:rsidP="00D75EB1">
      <w:pPr>
        <w:pStyle w:val="2"/>
        <w:rPr>
          <w:lang w:eastAsia="ja-JP"/>
        </w:rPr>
      </w:pPr>
      <w:r>
        <w:rPr>
          <w:rFonts w:hint="eastAsia"/>
          <w:lang w:eastAsia="ja-JP"/>
        </w:rPr>
        <w:t>削除確認メッセージに対して、キャンセルを選択する</w:t>
      </w:r>
    </w:p>
    <w:p w:rsidR="00D75EB1" w:rsidRDefault="00D75EB1" w:rsidP="00D75EB1">
      <w:pPr>
        <w:pStyle w:val="a6"/>
        <w:rPr>
          <w:lang w:eastAsia="ja-JP"/>
        </w:rPr>
      </w:pPr>
      <w:r>
        <w:rPr>
          <w:lang w:eastAsia="ja-JP"/>
        </w:rPr>
        <w:t>基本フロー＜２＞で、別のページへのリンクを押す。</w:t>
      </w:r>
      <w:r>
        <w:rPr>
          <w:lang w:eastAsia="ja-JP"/>
        </w:rPr>
        <w:t xml:space="preserve"> </w:t>
      </w:r>
    </w:p>
    <w:p w:rsidR="00DD175D" w:rsidRPr="00C45C5F" w:rsidRDefault="00DD175D" w:rsidP="007449E2">
      <w:pPr>
        <w:pStyle w:val="a6"/>
        <w:ind w:left="0"/>
        <w:rPr>
          <w:lang w:eastAsia="ja-JP"/>
        </w:rPr>
      </w:pPr>
    </w:p>
    <w:p w:rsidR="00E96106" w:rsidRDefault="007449E2" w:rsidP="007449E2">
      <w:pPr>
        <w:pStyle w:val="1"/>
        <w:numPr>
          <w:ilvl w:val="0"/>
          <w:numId w:val="1"/>
        </w:numPr>
        <w:ind w:left="720" w:hanging="720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DF108E" w:rsidRDefault="00D75EB1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表示はされているが、</w:t>
      </w:r>
      <w:r w:rsidR="00400689">
        <w:rPr>
          <w:rFonts w:hint="eastAsia"/>
          <w:lang w:eastAsia="ja-JP"/>
        </w:rPr>
        <w:t>削除</w:t>
      </w:r>
      <w:r>
        <w:rPr>
          <w:rFonts w:hint="eastAsia"/>
          <w:lang w:eastAsia="ja-JP"/>
        </w:rPr>
        <w:t>済みのユーザーを削除する。</w:t>
      </w:r>
    </w:p>
    <w:p w:rsidR="00D815BA" w:rsidRPr="00DF108E" w:rsidRDefault="00D815BA" w:rsidP="00D815BA">
      <w:pPr>
        <w:pStyle w:val="a6"/>
        <w:ind w:left="1440"/>
        <w:rPr>
          <w:lang w:eastAsia="ja-JP"/>
        </w:rPr>
      </w:pPr>
    </w:p>
    <w:p w:rsidR="00E96106" w:rsidRDefault="007449E2" w:rsidP="000E5836">
      <w:pPr>
        <w:pStyle w:val="1"/>
      </w:pPr>
      <w:r>
        <w:rPr>
          <w:rFonts w:hint="eastAsia"/>
          <w:lang w:eastAsia="ja-JP"/>
        </w:rPr>
        <w:t>事後条件</w:t>
      </w:r>
    </w:p>
    <w:p w:rsidR="00E96106" w:rsidRDefault="007449E2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Secure</w:t>
      </w:r>
      <w:r w:rsidR="00DF108E">
        <w:rPr>
          <w:rFonts w:hint="eastAsia"/>
          <w:lang w:eastAsia="ja-JP"/>
        </w:rPr>
        <w:t>ユーザーが削除されている。</w:t>
      </w:r>
    </w:p>
    <w:p w:rsidR="00D815BA" w:rsidRPr="00D815BA" w:rsidRDefault="00D815BA" w:rsidP="00D815BA">
      <w:pPr>
        <w:rPr>
          <w:lang w:eastAsia="ja-JP"/>
        </w:rPr>
      </w:pPr>
    </w:p>
    <w:p w:rsidR="00E96106" w:rsidRDefault="007449E2" w:rsidP="000E5836">
      <w:pPr>
        <w:pStyle w:val="1"/>
      </w:pPr>
      <w:proofErr w:type="spellStart"/>
      <w:r>
        <w:lastRenderedPageBreak/>
        <w:t>その他の要求事項</w:t>
      </w:r>
      <w:proofErr w:type="spellEnd"/>
    </w:p>
    <w:p w:rsidR="00DF108E" w:rsidRDefault="00671E43" w:rsidP="00DF108E">
      <w:pPr>
        <w:pStyle w:val="2"/>
        <w:rPr>
          <w:lang w:eastAsia="ja-JP"/>
        </w:rPr>
      </w:pPr>
      <w:r>
        <w:rPr>
          <w:lang w:eastAsia="ja-JP"/>
        </w:rPr>
        <w:t>管理者（</w:t>
      </w:r>
      <w:r>
        <w:rPr>
          <w:rFonts w:hint="eastAsia"/>
          <w:lang w:eastAsia="ja-JP"/>
        </w:rPr>
        <w:t>a</w:t>
      </w:r>
      <w:r w:rsidR="00DF108E">
        <w:rPr>
          <w:rFonts w:hint="eastAsia"/>
          <w:lang w:eastAsia="ja-JP"/>
        </w:rPr>
        <w:t>dmin</w:t>
      </w:r>
      <w:r>
        <w:rPr>
          <w:rFonts w:hint="eastAsia"/>
          <w:lang w:eastAsia="ja-JP"/>
        </w:rPr>
        <w:t>）</w:t>
      </w:r>
      <w:r w:rsidR="00DF108E">
        <w:rPr>
          <w:rFonts w:hint="eastAsia"/>
          <w:lang w:eastAsia="ja-JP"/>
        </w:rPr>
        <w:t>は</w:t>
      </w:r>
      <w:bookmarkStart w:id="0" w:name="_GoBack"/>
      <w:bookmarkEnd w:id="0"/>
      <w:r w:rsidR="00DF108E">
        <w:rPr>
          <w:rFonts w:hint="eastAsia"/>
          <w:lang w:eastAsia="ja-JP"/>
        </w:rPr>
        <w:t>削除できないこと。</w:t>
      </w:r>
    </w:p>
    <w:p w:rsidR="00DF108E" w:rsidRPr="00DF108E" w:rsidRDefault="00400689" w:rsidP="00DF108E">
      <w:pPr>
        <w:pStyle w:val="2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F8EEC" wp14:editId="1BAAACE8">
                <wp:simplePos x="0" y="0"/>
                <wp:positionH relativeFrom="column">
                  <wp:posOffset>1994483</wp:posOffset>
                </wp:positionH>
                <wp:positionV relativeFrom="paragraph">
                  <wp:posOffset>155989</wp:posOffset>
                </wp:positionV>
                <wp:extent cx="4144010" cy="838200"/>
                <wp:effectExtent l="76200" t="19050" r="27940" b="38100"/>
                <wp:wrapNone/>
                <wp:docPr id="1" name="円形吹き出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838200"/>
                        </a:xfrm>
                        <a:prstGeom prst="wedgeEllipseCallout">
                          <a:avLst>
                            <a:gd name="adj1" fmla="val -51730"/>
                            <a:gd name="adj2" fmla="val -245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8E" w:rsidRPr="004355B0" w:rsidRDefault="00DF108E" w:rsidP="00DF108E">
                            <w:pPr>
                              <w:jc w:val="center"/>
                              <w:rPr>
                                <w:sz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lang w:eastAsia="ja-JP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1"/>
                                <w:lang w:eastAsia="ja-JP"/>
                              </w:rPr>
                              <w:t>dmin</w:t>
                            </w:r>
                            <w:r>
                              <w:rPr>
                                <w:rFonts w:hint="eastAsia"/>
                                <w:sz w:val="21"/>
                                <w:lang w:eastAsia="ja-JP"/>
                              </w:rPr>
                              <w:t>の削除に仮に成功してしまうと、以降のテストが困難</w:t>
                            </w:r>
                            <w:r>
                              <w:rPr>
                                <w:rFonts w:hint="eastAsia"/>
                                <w:sz w:val="21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1"/>
                                <w:lang w:eastAsia="ja-JP"/>
                              </w:rPr>
                              <w:t>それでも自動化する？</w:t>
                            </w:r>
                            <w:r>
                              <w:rPr>
                                <w:rFonts w:hint="eastAsia"/>
                                <w:sz w:val="21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1" o:spid="_x0000_s1026" type="#_x0000_t63" style="position:absolute;left:0;text-align:left;margin-left:157.05pt;margin-top:12.3pt;width:326.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" adj="-374,5501" fillcolor="white [3201]" strokecolor="#f79646 [3209]" strokeweight="2pt">
                <v:textbox>
                  <w:txbxContent>
                    <w:p w:rsidR="00DF108E" w:rsidRPr="004355B0" w:rsidRDefault="00DF108E" w:rsidP="00DF108E">
                      <w:pPr>
                        <w:jc w:val="center"/>
                        <w:rPr>
                          <w:sz w:val="21"/>
                          <w:lang w:eastAsia="ja-JP"/>
                        </w:rPr>
                      </w:pPr>
                      <w:r>
                        <w:rPr>
                          <w:sz w:val="21"/>
                          <w:lang w:eastAsia="ja-JP"/>
                        </w:rPr>
                        <w:t>A</w:t>
                      </w:r>
                      <w:r>
                        <w:rPr>
                          <w:rFonts w:hint="eastAsia"/>
                          <w:sz w:val="21"/>
                          <w:lang w:eastAsia="ja-JP"/>
                        </w:rPr>
                        <w:t>dmin</w:t>
                      </w:r>
                      <w:r>
                        <w:rPr>
                          <w:rFonts w:hint="eastAsia"/>
                          <w:sz w:val="21"/>
                          <w:lang w:eastAsia="ja-JP"/>
                        </w:rPr>
                        <w:t>の削除に仮に成功してしまうと、以降のテストが困難</w:t>
                      </w:r>
                      <w:r>
                        <w:rPr>
                          <w:rFonts w:hint="eastAsia"/>
                          <w:sz w:val="21"/>
                          <w:lang w:eastAsia="ja-JP"/>
                        </w:rPr>
                        <w:t>(</w:t>
                      </w:r>
                      <w:r>
                        <w:rPr>
                          <w:rFonts w:hint="eastAsia"/>
                          <w:sz w:val="21"/>
                          <w:lang w:eastAsia="ja-JP"/>
                        </w:rPr>
                        <w:t>それでも自動化する？</w:t>
                      </w:r>
                      <w:r>
                        <w:rPr>
                          <w:rFonts w:hint="eastAsia"/>
                          <w:sz w:val="21"/>
                          <w:lang w:eastAsia="ja-JP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108E">
        <w:rPr>
          <w:rFonts w:hint="eastAsia"/>
          <w:lang w:eastAsia="ja-JP"/>
        </w:rPr>
        <w:t>削除したユーザー</w:t>
      </w:r>
      <w:r w:rsidR="00DF108E">
        <w:rPr>
          <w:rFonts w:hint="eastAsia"/>
          <w:lang w:eastAsia="ja-JP"/>
        </w:rPr>
        <w:t>ID</w:t>
      </w:r>
      <w:r w:rsidR="00DF108E">
        <w:rPr>
          <w:rFonts w:hint="eastAsia"/>
          <w:lang w:eastAsia="ja-JP"/>
        </w:rPr>
        <w:t>は、再利用されないこと。</w:t>
      </w:r>
    </w:p>
    <w:p w:rsidR="007449E2" w:rsidRPr="00DF108E" w:rsidRDefault="007449E2" w:rsidP="00985EE5">
      <w:pPr>
        <w:pStyle w:val="a6"/>
        <w:rPr>
          <w:lang w:eastAsia="ja-JP"/>
        </w:rPr>
      </w:pPr>
    </w:p>
    <w:p w:rsidR="00E96106" w:rsidRDefault="00E96106">
      <w:pPr>
        <w:rPr>
          <w:lang w:eastAsia="ja-JP"/>
        </w:rPr>
      </w:pPr>
    </w:p>
    <w:p w:rsidR="008866E4" w:rsidRDefault="008866E4">
      <w:pPr>
        <w:rPr>
          <w:lang w:eastAsia="ja-JP"/>
        </w:rPr>
      </w:pPr>
    </w:p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743" w:rsidRDefault="00F84743">
      <w:r>
        <w:separator/>
      </w:r>
    </w:p>
  </w:endnote>
  <w:endnote w:type="continuationSeparator" w:id="0">
    <w:p w:rsidR="00F84743" w:rsidRDefault="00F8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671E43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671E43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743" w:rsidRDefault="00F84743">
      <w:r>
        <w:separator/>
      </w:r>
    </w:p>
  </w:footnote>
  <w:footnote w:type="continuationSeparator" w:id="0">
    <w:p w:rsidR="00F84743" w:rsidRDefault="00F84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3C6441">
            <w:rPr>
              <w:sz w:val="20"/>
            </w:rPr>
            <w:t>&lt;</w:t>
          </w:r>
          <w:proofErr w:type="spellStart"/>
          <w:r w:rsidR="003C6441">
            <w:rPr>
              <w:sz w:val="20"/>
            </w:rPr>
            <w:t>Grabbit</w:t>
          </w:r>
          <w:proofErr w:type="spellEnd"/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3C6441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sz w:val="20"/>
            </w:rPr>
            <w:t>STAC</w:t>
          </w:r>
          <w:r>
            <w:rPr>
              <w:rFonts w:hint="eastAsia"/>
              <w:sz w:val="20"/>
              <w:lang w:eastAsia="ja-JP"/>
            </w:rPr>
            <w:t>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 w:rsidP="003C6441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3C6441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5D028F4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E5088"/>
    <w:rsid w:val="000E5836"/>
    <w:rsid w:val="00115045"/>
    <w:rsid w:val="001751A2"/>
    <w:rsid w:val="001F25A9"/>
    <w:rsid w:val="002B3CBB"/>
    <w:rsid w:val="00314317"/>
    <w:rsid w:val="003C1B54"/>
    <w:rsid w:val="003C6441"/>
    <w:rsid w:val="00400689"/>
    <w:rsid w:val="004355B0"/>
    <w:rsid w:val="004542E5"/>
    <w:rsid w:val="00566EDA"/>
    <w:rsid w:val="005C4638"/>
    <w:rsid w:val="006025E0"/>
    <w:rsid w:val="00671E43"/>
    <w:rsid w:val="006B0D38"/>
    <w:rsid w:val="006F60B2"/>
    <w:rsid w:val="0073061C"/>
    <w:rsid w:val="007449E2"/>
    <w:rsid w:val="008866E4"/>
    <w:rsid w:val="0092568C"/>
    <w:rsid w:val="00942ADD"/>
    <w:rsid w:val="00985EE5"/>
    <w:rsid w:val="00A337FC"/>
    <w:rsid w:val="00C01A60"/>
    <w:rsid w:val="00C45C5F"/>
    <w:rsid w:val="00C57604"/>
    <w:rsid w:val="00D75EB1"/>
    <w:rsid w:val="00D815BA"/>
    <w:rsid w:val="00D95223"/>
    <w:rsid w:val="00DD175D"/>
    <w:rsid w:val="00DF108E"/>
    <w:rsid w:val="00E96106"/>
    <w:rsid w:val="00F8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15B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15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11</cp:revision>
  <cp:lastPrinted>1900-12-31T15:00:00Z</cp:lastPrinted>
  <dcterms:created xsi:type="dcterms:W3CDTF">2014-12-11T15:20:00Z</dcterms:created>
  <dcterms:modified xsi:type="dcterms:W3CDTF">2014-12-13T00:59:00Z</dcterms:modified>
</cp:coreProperties>
</file>